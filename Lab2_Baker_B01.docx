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61990140" w:displacedByCustomXml="next"/>
    <w:bookmarkEnd w:id="0" w:displacedByCustomXml="next"/>
    <w:sdt>
      <w:sdtPr>
        <w:id w:val="-1690988492"/>
        <w:docPartObj>
          <w:docPartGallery w:val="Cover Pages"/>
          <w:docPartUnique/>
        </w:docPartObj>
      </w:sdtPr>
      <w:sdtContent>
        <w:p w14:paraId="7EBA1A0A" w14:textId="77777777" w:rsidR="00D835DF" w:rsidRDefault="00D835DF" w:rsidP="00575E25"/>
        <w:p w14:paraId="4485F6C8" w14:textId="77777777" w:rsidR="000C6889" w:rsidRDefault="00000000" w:rsidP="00575E25"/>
      </w:sdtContent>
    </w:sdt>
    <w:p w14:paraId="625927F4" w14:textId="77777777" w:rsidR="00406CF6" w:rsidRPr="00EC1352" w:rsidRDefault="001001A8" w:rsidP="00EC1352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750F3C0D" wp14:editId="647FAEF7">
                <wp:simplePos x="0" y="0"/>
                <wp:positionH relativeFrom="column">
                  <wp:posOffset>1156970</wp:posOffset>
                </wp:positionH>
                <wp:positionV relativeFrom="paragraph">
                  <wp:posOffset>2367915</wp:posOffset>
                </wp:positionV>
                <wp:extent cx="4536440" cy="1404620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755AF" w14:textId="77777777" w:rsidR="00EC1352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Course: ENSF 694</w:t>
                            </w:r>
                            <w:r>
                              <w:t xml:space="preserve"> – Summer 2024</w:t>
                            </w:r>
                          </w:p>
                          <w:p w14:paraId="649ECAE7" w14:textId="01EB54CB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Lab #:</w:t>
                            </w:r>
                            <w:r>
                              <w:t xml:space="preserve"> Lab </w:t>
                            </w:r>
                            <w:r w:rsidR="00164D70">
                              <w:t>2</w:t>
                            </w:r>
                          </w:p>
                          <w:p w14:paraId="3ADADFD4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Mahmood Moussavi</w:t>
                            </w:r>
                          </w:p>
                          <w:p w14:paraId="79C98EAB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Student Name:</w:t>
                            </w:r>
                            <w:r>
                              <w:t xml:space="preserve"> Ryan Baker</w:t>
                            </w:r>
                          </w:p>
                          <w:p w14:paraId="44734157" w14:textId="0EC62EF1" w:rsidR="00596E98" w:rsidRPr="00D835DF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Submission Date:</w:t>
                            </w:r>
                            <w:r>
                              <w:t xml:space="preserve"> </w:t>
                            </w:r>
                            <w:r w:rsidR="00164D70">
                              <w:t>July 10,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0F3C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1pt;margin-top:186.45pt;width:357.2pt;height:110.6pt;z-index: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M2EA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">
                <v:textbox style="mso-fit-shape-to-text:t">
                  <w:txbxContent>
                    <w:p w14:paraId="0DF755AF" w14:textId="77777777" w:rsidR="00EC1352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Course: ENSF 694</w:t>
                      </w:r>
                      <w:r>
                        <w:t xml:space="preserve"> – Summer 2024</w:t>
                      </w:r>
                    </w:p>
                    <w:p w14:paraId="649ECAE7" w14:textId="01EB54CB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Lab #:</w:t>
                      </w:r>
                      <w:r>
                        <w:t xml:space="preserve"> Lab </w:t>
                      </w:r>
                      <w:r w:rsidR="00164D70">
                        <w:t>2</w:t>
                      </w:r>
                    </w:p>
                    <w:p w14:paraId="3ADADFD4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Mahmood Moussavi</w:t>
                      </w:r>
                    </w:p>
                    <w:p w14:paraId="79C98EAB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Student Name:</w:t>
                      </w:r>
                      <w:r>
                        <w:t xml:space="preserve"> Ryan Baker</w:t>
                      </w:r>
                    </w:p>
                    <w:p w14:paraId="44734157" w14:textId="0EC62EF1" w:rsidR="00596E98" w:rsidRPr="00D835DF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Submission Date:</w:t>
                      </w:r>
                      <w:r>
                        <w:t xml:space="preserve"> </w:t>
                      </w:r>
                      <w:r w:rsidR="00164D70">
                        <w:t>July 10,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889">
        <w:br w:type="page"/>
      </w:r>
    </w:p>
    <w:p w14:paraId="115E988E" w14:textId="43E783C9" w:rsidR="00EC1352" w:rsidRDefault="00BC55DC" w:rsidP="00BC55DC">
      <w:pPr>
        <w:pStyle w:val="Heading1"/>
      </w:pPr>
      <w:r>
        <w:lastRenderedPageBreak/>
        <w:t>Part I Exercise A</w:t>
      </w:r>
    </w:p>
    <w:p w14:paraId="536A445A" w14:textId="19DC94B1" w:rsidR="00BC55DC" w:rsidRDefault="00CF3272" w:rsidP="009C7ECE">
      <w:pPr>
        <w:pStyle w:val="Heading2"/>
      </w:pPr>
      <w:r>
        <w:t>m</w:t>
      </w:r>
      <w:r w:rsidR="000C6FC5">
        <w:t>y_</w:t>
      </w:r>
      <w:r w:rsidR="009C7ECE">
        <w:t>lab2exe_A.cpp</w:t>
      </w:r>
    </w:p>
    <w:p w14:paraId="1D398F1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4334E41" w14:textId="566EAC3E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</w:t>
      </w:r>
      <w:r w:rsidR="00CF32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my_</w:t>
      </w: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lab2exe_A.cpp</w:t>
      </w:r>
    </w:p>
    <w:p w14:paraId="7F4DF8D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2 Part I Exercise A</w:t>
      </w:r>
    </w:p>
    <w:p w14:paraId="6D50392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39AD807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July 4, 2024</w:t>
      </w:r>
    </w:p>
    <w:p w14:paraId="5026DD8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7E0C6A23" w14:textId="77777777" w:rsidR="009C7ECE" w:rsidRPr="009C7ECE" w:rsidRDefault="009C7ECE" w:rsidP="009C7E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D50BD7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D818F1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 Duplicates</w:t>
      </w:r>
      <w:proofErr w:type="gram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strlen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from &lt;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cstring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&gt;, except return type is int.</w:t>
      </w:r>
    </w:p>
    <w:p w14:paraId="4E5A5D4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REQUIRES</w:t>
      </w:r>
    </w:p>
    <w:p w14:paraId="7BB998C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 s points to the beginning of a string.</w:t>
      </w:r>
    </w:p>
    <w:p w14:paraId="1A25F8C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PROMISES</w:t>
      </w:r>
    </w:p>
    <w:p w14:paraId="3DC5F463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 Returns the number of chars in the string, not including the</w:t>
      </w:r>
    </w:p>
    <w:p w14:paraId="6E3D4AB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    </w:t>
      </w:r>
      <w:proofErr w:type="gram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terminating</w:t>
      </w:r>
      <w:proofErr w:type="gram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null.</w:t>
      </w:r>
    </w:p>
    <w:p w14:paraId="4069072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84462E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293C5F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A1E3A1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  Duplicates</w:t>
      </w:r>
      <w:proofErr w:type="gram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from &lt;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cstring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&gt;, except return type is void.</w:t>
      </w:r>
    </w:p>
    <w:p w14:paraId="04A8833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FBF9C0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4D2268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D1C6B9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65897A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FBF086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EB1773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MAX_LENGTH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93723C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363E52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7A5BDA6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30D72A5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str1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"banana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981166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str2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[]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"-tacit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845B82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str3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"-toe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5B75DC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694930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point 1 */</w:t>
      </w:r>
    </w:p>
    <w:p w14:paraId="0CD8315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str5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[]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"ticket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CE9448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BF7915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bytes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38E9DD3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14999E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2FA2A64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using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strlen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libarary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 */</w:t>
      </w:r>
    </w:p>
    <w:p w14:paraId="0DD2172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4FCF552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1: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length is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002FAD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</w:t>
      </w:r>
    </w:p>
    <w:p w14:paraId="6D5E922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using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sizeof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operator */</w:t>
      </w:r>
    </w:p>
    <w:p w14:paraId="6019BFE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bytes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56E3E3B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2: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size is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bytes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FA506A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78FC2C1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using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strcpy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libarary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 */</w:t>
      </w:r>
    </w:p>
    <w:p w14:paraId="7D33A9C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strcpy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str1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205C94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3: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contains: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308993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2BEAB1B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65AF9D8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4: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length is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D3C2AA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283D08E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88A932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5: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contains: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gramEnd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73B285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038752C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798010A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6: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length is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gram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10AFD5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5DA6521D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bytes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50A91C5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7: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size is still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bytes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2B2295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</w:t>
      </w:r>
    </w:p>
    <w:p w14:paraId="07E8339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append the first 3 characters of str5 to the end of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*/</w:t>
      </w:r>
    </w:p>
    <w:p w14:paraId="720EF00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str5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21C4AA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8: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contains: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gramEnd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267CF4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73882AB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49DA95D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9: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length is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"."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1B3A60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43F578F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str2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  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B2D8EF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10: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contains: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gramEnd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DD181C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496C7B0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/*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append ONLY up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ot</w:t>
      </w:r>
      <w:proofErr w:type="spellEnd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'\0' character from str3 -- not 6 characters */</w:t>
      </w:r>
    </w:p>
    <w:p w14:paraId="61B9475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str3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BF28F2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11: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contains: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gramEnd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369932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443EC81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my_string</w:t>
      </w:r>
      <w:proofErr w:type="spellEnd"/>
      <w:proofErr w:type="gramStart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378EBF1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Line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12;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my_string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characters.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A44EF8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1A5EDA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Using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- C library function: </w:t>
      </w:r>
      <w:proofErr w:type="gram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59AF0D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41550E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less than 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ABCDE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returns: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</w:p>
    <w:p w14:paraId="70CD72A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"ABCDE"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4B353B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E9E98F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less than 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ABND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returns: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</w:p>
    <w:p w14:paraId="655F62F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"ABND"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764AE1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C788F9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equal than 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returns: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</w:p>
    <w:p w14:paraId="082858E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EE7B51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</w:t>
      </w:r>
    </w:p>
    <w:p w14:paraId="6A1A1F8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less than 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ABCd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returns: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</w:p>
    <w:p w14:paraId="0738231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"ABCd"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FA5C5F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5A7CA6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Orange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greater than 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Apple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... </w:t>
      </w:r>
      <w:proofErr w:type="spellStart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returns: 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</w:p>
    <w:p w14:paraId="710CA41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strcmp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"Orange"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"Apple"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CFEE11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90D085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405D02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E0FBDF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strlen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5CF6829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7FBE17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include a maximum length to prevent infinite loop</w:t>
      </w:r>
    </w:p>
    <w:p w14:paraId="1505AEE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MAX_LENGTH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613CCEE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gramStart"/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0A9875A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2BA46B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} </w:t>
      </w: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4F3784BD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FEC3196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433702B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06EE072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8A54C5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86E275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4E7A22C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my_</w:t>
      </w:r>
      <w:proofErr w:type="gramStart"/>
      <w:r w:rsidRPr="009C7EC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strncat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54557F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find null character</w:t>
      </w:r>
    </w:p>
    <w:p w14:paraId="704C5A5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used MAX_LENGTH to prevent infinite loop</w:t>
      </w:r>
    </w:p>
    <w:p w14:paraId="3C33DED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MAX_LENGTH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CF84FA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D14449B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        // append characters to end of </w:t>
      </w:r>
      <w:proofErr w:type="spellStart"/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dest</w:t>
      </w:r>
      <w:proofErr w:type="spellEnd"/>
    </w:p>
    <w:p w14:paraId="1D98DC15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gramStart"/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9C7E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C3FC914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0611C7A1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  }</w:t>
      </w:r>
    </w:p>
    <w:p w14:paraId="73242A4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    // ensure new string is null terminated</w:t>
      </w:r>
    </w:p>
    <w:p w14:paraId="4D76C7E0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proofErr w:type="gramEnd"/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9C7EC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C7ECE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9C7EC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0DEAD5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        // stop loop</w:t>
      </w:r>
    </w:p>
    <w:p w14:paraId="59ADFCE9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gramStart"/>
      <w:r w:rsidRPr="009C7EC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2CC69F7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7709CAB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DB3ED0F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C7EC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0A9A49F8" w14:textId="77777777" w:rsidR="009C7ECE" w:rsidRPr="009C7ECE" w:rsidRDefault="009C7ECE" w:rsidP="009C7E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F49BD82" w14:textId="77777777" w:rsidR="004E5B72" w:rsidRDefault="004E5B72">
      <w:pPr>
        <w:spacing w:after="160"/>
        <w:rPr>
          <w:b/>
          <w:bCs/>
        </w:rPr>
      </w:pPr>
      <w:r>
        <w:br w:type="page"/>
      </w:r>
    </w:p>
    <w:p w14:paraId="2E14C6DE" w14:textId="616B5FDE" w:rsidR="009C7ECE" w:rsidRDefault="009C7ECE" w:rsidP="009C7ECE">
      <w:pPr>
        <w:pStyle w:val="Heading2"/>
      </w:pPr>
      <w:r>
        <w:lastRenderedPageBreak/>
        <w:t>Program Output</w:t>
      </w:r>
    </w:p>
    <w:p w14:paraId="0ED14F94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EE69C0A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1: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length is 0</w:t>
      </w:r>
    </w:p>
    <w:p w14:paraId="3FFCD2BF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2: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size is 100 bytes.</w:t>
      </w:r>
    </w:p>
    <w:p w14:paraId="612DBC2E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3: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contains: banana</w:t>
      </w:r>
    </w:p>
    <w:p w14:paraId="329925E6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4: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length is 6.</w:t>
      </w:r>
    </w:p>
    <w:p w14:paraId="384FC5B1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5: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contains:""</w:t>
      </w:r>
    </w:p>
    <w:p w14:paraId="675FE8AC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6: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length is 0.</w:t>
      </w:r>
    </w:p>
    <w:p w14:paraId="656DF25D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7: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size is still 100 bytes.</w:t>
      </w:r>
    </w:p>
    <w:p w14:paraId="45F7B87F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8: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contains:"tic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"</w:t>
      </w:r>
    </w:p>
    <w:p w14:paraId="4B6DAA64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9: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length is 3.</w:t>
      </w:r>
    </w:p>
    <w:p w14:paraId="492E9864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10: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contains:"tic-tac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"</w:t>
      </w:r>
    </w:p>
    <w:p w14:paraId="1B991AE8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11: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contains:"tic-tac-toe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"</w:t>
      </w:r>
    </w:p>
    <w:p w14:paraId="5BAA034E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Line 12;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my_string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has 11 characters.</w:t>
      </w:r>
    </w:p>
    <w:p w14:paraId="244DBD0D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55A5CE9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Using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- C library function: </w:t>
      </w:r>
    </w:p>
    <w:p w14:paraId="06AB3189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"ABCD" is less than "ABCDE" ...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returns: -1</w:t>
      </w:r>
    </w:p>
    <w:p w14:paraId="709814E8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"ABCD" is less than "ABND" ...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returns: -1</w:t>
      </w:r>
    </w:p>
    <w:p w14:paraId="1566F4B5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"ABCD" is equal than "ABCD" ...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returns: 0</w:t>
      </w:r>
    </w:p>
    <w:p w14:paraId="29C670F0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"ABCD" is less than "ABCd" ...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returns: -1</w:t>
      </w:r>
    </w:p>
    <w:p w14:paraId="3CE76EF8" w14:textId="77777777" w:rsidR="004E5B72" w:rsidRPr="004E5B72" w:rsidRDefault="004E5B72" w:rsidP="004E5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"Orange" is greater than "Apple" ... </w:t>
      </w:r>
      <w:proofErr w:type="spellStart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strcmp</w:t>
      </w:r>
      <w:proofErr w:type="spellEnd"/>
      <w:r w:rsidRPr="004E5B7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returns: 1</w:t>
      </w:r>
    </w:p>
    <w:p w14:paraId="1AFF5421" w14:textId="77777777" w:rsidR="004E5B72" w:rsidRDefault="004E5B72" w:rsidP="004E5B72"/>
    <w:p w14:paraId="6ACBB962" w14:textId="3EEC621D" w:rsidR="004E5B72" w:rsidRDefault="00252C44" w:rsidP="00252C44">
      <w:pPr>
        <w:pStyle w:val="Heading1"/>
      </w:pPr>
      <w:r>
        <w:t>Part I Exercise B</w:t>
      </w:r>
    </w:p>
    <w:p w14:paraId="05F8E4BA" w14:textId="77351B69" w:rsidR="00252C44" w:rsidRDefault="00333674" w:rsidP="00333674">
      <w:pPr>
        <w:pStyle w:val="Heading2"/>
      </w:pPr>
      <w:r>
        <w:t>lab2exe_B.cpp</w:t>
      </w:r>
    </w:p>
    <w:p w14:paraId="35CAF56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634A84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lab2exe_B.cpp</w:t>
      </w:r>
    </w:p>
    <w:p w14:paraId="6D27EF40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2 Part I Exercise B</w:t>
      </w:r>
    </w:p>
    <w:p w14:paraId="30124D1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4923E89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July 4, 2024</w:t>
      </w:r>
    </w:p>
    <w:p w14:paraId="019E80B0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8BB8A46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DB46AF6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5D7821E7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assert.h</w:t>
      </w:r>
      <w:proofErr w:type="spellEnd"/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4B9802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B75F47E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731529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A39B23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REQUIRES</w:t>
      </w:r>
    </w:p>
    <w:p w14:paraId="12768F2C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  n &gt; 0, and elements </w:t>
      </w:r>
      <w:proofErr w:type="gramStart"/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a[</w:t>
      </w:r>
      <w:proofErr w:type="gramEnd"/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0] ... a[n-1] exist.</w:t>
      </w:r>
    </w:p>
    <w:p w14:paraId="695F3E7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PROMISES:</w:t>
      </w:r>
    </w:p>
    <w:p w14:paraId="05EC068B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</w:t>
      </w:r>
      <w:proofErr w:type="gramStart"/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  Return</w:t>
      </w:r>
      <w:proofErr w:type="gramEnd"/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a[0] + a[1] + ... + a[n-1].</w:t>
      </w:r>
    </w:p>
    <w:p w14:paraId="4AC3B586" w14:textId="77777777" w:rsidR="00333674" w:rsidRPr="00333674" w:rsidRDefault="00333674" w:rsidP="003336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117A3E7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12F7C709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{</w:t>
      </w:r>
    </w:p>
    <w:p w14:paraId="469B703F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};</w:t>
      </w:r>
    </w:p>
    <w:p w14:paraId="542E01C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};</w:t>
      </w:r>
    </w:p>
    <w:p w14:paraId="0406B717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};</w:t>
      </w:r>
    </w:p>
    <w:p w14:paraId="10AA9CA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};</w:t>
      </w:r>
    </w:p>
    <w:p w14:paraId="7C47E44A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D0DEB3C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4A063C7B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C4B12DF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of integers in array a is: "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71FED3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3EDB7E7E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5906DC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of integers in array b is: "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0CF77FB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</w:t>
      </w:r>
    </w:p>
    <w:p w14:paraId="023A9D1F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DAA65F0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of integers in array c is: "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D155A18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272E1426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DC7CFF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of integers in array d is: "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5813E18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2A380DFD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37D72A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EA394E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4936863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46185FFA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3026D4A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CB82A6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// base case</w:t>
      </w:r>
    </w:p>
    <w:p w14:paraId="203EE225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776788A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06FB0A79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7CD6A3E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sum_of_</w:t>
      </w:r>
      <w:proofErr w:type="gramStart"/>
      <w:r w:rsidRPr="0033367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proofErr w:type="spellEnd"/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33367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33367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E71C5C2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33367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33367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DBC7944" w14:textId="77777777" w:rsidR="00333674" w:rsidRPr="00333674" w:rsidRDefault="00333674" w:rsidP="00333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2852515" w14:textId="77777777" w:rsidR="00333674" w:rsidRPr="00333674" w:rsidRDefault="00333674" w:rsidP="003336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br/>
      </w:r>
      <w:r w:rsidRPr="0033367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br/>
      </w:r>
    </w:p>
    <w:p w14:paraId="292DE867" w14:textId="78A3A55F" w:rsidR="00333674" w:rsidRDefault="00BE550E" w:rsidP="00333674">
      <w:pPr>
        <w:pStyle w:val="Heading2"/>
      </w:pPr>
      <w:r>
        <w:t>Program output</w:t>
      </w:r>
    </w:p>
    <w:p w14:paraId="7CA88CEE" w14:textId="77777777" w:rsidR="00BE550E" w:rsidRPr="002E7D3A" w:rsidRDefault="00BE550E" w:rsidP="002E7D3A">
      <w:pPr>
        <w:pStyle w:val="Code"/>
      </w:pPr>
      <w:r w:rsidRPr="002E7D3A">
        <w:t>sum of integers in array a is: 100</w:t>
      </w:r>
    </w:p>
    <w:p w14:paraId="693391FA" w14:textId="77777777" w:rsidR="00BE550E" w:rsidRPr="002E7D3A" w:rsidRDefault="00BE550E" w:rsidP="002E7D3A">
      <w:pPr>
        <w:pStyle w:val="Code"/>
      </w:pPr>
      <w:r w:rsidRPr="002E7D3A">
        <w:t>sum of integers in array b is: 1000</w:t>
      </w:r>
    </w:p>
    <w:p w14:paraId="7A74060C" w14:textId="77777777" w:rsidR="00BE550E" w:rsidRPr="002E7D3A" w:rsidRDefault="00BE550E" w:rsidP="002E7D3A">
      <w:pPr>
        <w:pStyle w:val="Code"/>
      </w:pPr>
      <w:r w:rsidRPr="002E7D3A">
        <w:t>sum of integers in array c is: -800</w:t>
      </w:r>
    </w:p>
    <w:p w14:paraId="21C7284D" w14:textId="5018FF95" w:rsidR="00BE550E" w:rsidRPr="002E7D3A" w:rsidRDefault="00BE550E" w:rsidP="002E7D3A">
      <w:pPr>
        <w:pStyle w:val="Code"/>
      </w:pPr>
      <w:r w:rsidRPr="002E7D3A">
        <w:t>sum of integers in array d is: 280</w:t>
      </w:r>
    </w:p>
    <w:p w14:paraId="46918D5D" w14:textId="6CC39CA6" w:rsidR="00316F02" w:rsidRDefault="00316F02">
      <w:pPr>
        <w:spacing w:after="160"/>
      </w:pPr>
      <w:r>
        <w:br w:type="page"/>
      </w:r>
    </w:p>
    <w:p w14:paraId="275D7894" w14:textId="36132272" w:rsidR="00BE550E" w:rsidRDefault="007F0394" w:rsidP="007F0394">
      <w:pPr>
        <w:pStyle w:val="Heading1"/>
      </w:pPr>
      <w:r>
        <w:lastRenderedPageBreak/>
        <w:t>Part I Exercise C</w:t>
      </w:r>
    </w:p>
    <w:p w14:paraId="558262F9" w14:textId="17AB8CC7" w:rsidR="007F0394" w:rsidRDefault="00F45125" w:rsidP="00A31DC0">
      <w:pPr>
        <w:pStyle w:val="ListParagraph"/>
        <w:numPr>
          <w:ilvl w:val="0"/>
          <w:numId w:val="12"/>
        </w:numPr>
      </w:pPr>
      <w:r>
        <w:t>No submission required</w:t>
      </w:r>
    </w:p>
    <w:p w14:paraId="7CA64EDC" w14:textId="7A373B60" w:rsidR="00F45125" w:rsidRDefault="00F45125" w:rsidP="00F45125">
      <w:pPr>
        <w:pStyle w:val="Heading1"/>
      </w:pPr>
      <w:r>
        <w:t>Part I Exercise D</w:t>
      </w:r>
    </w:p>
    <w:p w14:paraId="42B2DCD7" w14:textId="77777777" w:rsidR="00F45125" w:rsidRPr="00F45125" w:rsidRDefault="00F45125" w:rsidP="00F45125"/>
    <w:sectPr w:rsidR="00F45125" w:rsidRPr="00F45125" w:rsidSect="0039528E">
      <w:headerReference w:type="default" r:id="rId10"/>
      <w:footerReference w:type="default" r:id="rId11"/>
      <w:pgSz w:w="12240" w:h="15840"/>
      <w:pgMar w:top="720" w:right="616" w:bottom="1134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7110D" w14:textId="77777777" w:rsidR="00477479" w:rsidRDefault="00477479" w:rsidP="00575E25">
      <w:r>
        <w:separator/>
      </w:r>
    </w:p>
  </w:endnote>
  <w:endnote w:type="continuationSeparator" w:id="0">
    <w:p w14:paraId="78B30BE9" w14:textId="77777777" w:rsidR="00477479" w:rsidRDefault="00477479" w:rsidP="0057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C9A68" w14:textId="77777777" w:rsidR="0001678F" w:rsidRDefault="00752712" w:rsidP="00575E2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6C428E" wp14:editId="28422E4F">
              <wp:simplePos x="0" y="0"/>
              <wp:positionH relativeFrom="column">
                <wp:posOffset>-131197</wp:posOffset>
              </wp:positionH>
              <wp:positionV relativeFrom="paragraph">
                <wp:posOffset>86995</wp:posOffset>
              </wp:positionV>
              <wp:extent cx="7097782" cy="303217"/>
              <wp:effectExtent l="0" t="0" r="8255" b="190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7782" cy="303217"/>
                        <a:chOff x="0" y="0"/>
                        <a:chExt cx="7097782" cy="303217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6750290" y="7942"/>
                          <a:ext cx="34710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604D0" w14:textId="77777777" w:rsidR="0001678F" w:rsidRPr="00A26ABD" w:rsidRDefault="0001678F" w:rsidP="00575E25">
                            <w:r w:rsidRPr="00A26ABD">
                              <w:fldChar w:fldCharType="begin"/>
                            </w:r>
                            <w:r w:rsidRPr="00A26ABD">
                              <w:instrText xml:space="preserve"> PAGE   \* MERGEFORMAT </w:instrText>
                            </w:r>
                            <w:r w:rsidRPr="00A26ABD">
                              <w:fldChar w:fldCharType="separate"/>
                            </w:r>
                            <w:r w:rsidRPr="00A26ABD">
                              <w:rPr>
                                <w:noProof/>
                              </w:rPr>
                              <w:t>2</w:t>
                            </w:r>
                            <w:r w:rsidRPr="00A26A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7" name="Group 37"/>
                      <wpg:cNvGrpSpPr/>
                      <wpg:grpSpPr>
                        <a:xfrm>
                          <a:off x="0" y="0"/>
                          <a:ext cx="7097782" cy="110490"/>
                          <a:chOff x="0" y="0"/>
                          <a:chExt cx="5962650" cy="323851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E4DD4" w14:textId="77777777" w:rsidR="0001678F" w:rsidRDefault="0001678F" w:rsidP="00575E25"/>
                            <w:p w14:paraId="120CA2F2" w14:textId="77777777" w:rsidR="0001678F" w:rsidRDefault="0001678F" w:rsidP="00575E25"/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46C428E" id="Group 1" o:spid="_x0000_s1027" style="position:absolute;margin-left:-10.35pt;margin-top:6.85pt;width:558.9pt;height:23.9pt;z-index:251660288" coordsize="70977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">
              <v:rect id="Rectangle 40" o:spid="_x0000_s1028" style="position:absolute;left:67502;top:79;width:3471;height:2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" fillcolor="black [3213]" stroked="f" strokeweight="3pt">
                <v:textbox>
                  <w:txbxContent>
                    <w:p w14:paraId="1AA604D0" w14:textId="77777777" w:rsidR="0001678F" w:rsidRPr="00A26ABD" w:rsidRDefault="0001678F" w:rsidP="00575E25">
                      <w:r w:rsidRPr="00A26ABD">
                        <w:fldChar w:fldCharType="begin"/>
                      </w:r>
                      <w:r w:rsidRPr="00A26ABD">
                        <w:instrText xml:space="preserve"> PAGE   \* MERGEFORMAT </w:instrText>
                      </w:r>
                      <w:r w:rsidRPr="00A26ABD">
                        <w:fldChar w:fldCharType="separate"/>
                      </w:r>
                      <w:r w:rsidRPr="00A26ABD">
                        <w:rPr>
                          <w:noProof/>
                        </w:rPr>
                        <w:t>2</w:t>
                      </w:r>
                      <w:r w:rsidRPr="00A26AB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</v:rect>
              <v:group id="Group 37" o:spid="_x0000_s1029" style="position:absolute;width:70977;height:1104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  <v:textbox inset=",,,0">
                    <w:txbxContent>
                      <w:p w14:paraId="774E4DD4" w14:textId="77777777" w:rsidR="0001678F" w:rsidRDefault="0001678F" w:rsidP="00575E25"/>
                      <w:p w14:paraId="120CA2F2" w14:textId="77777777" w:rsidR="0001678F" w:rsidRDefault="0001678F" w:rsidP="00575E25"/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7571D" w14:textId="77777777" w:rsidR="00477479" w:rsidRDefault="00477479" w:rsidP="00575E25">
      <w:r>
        <w:separator/>
      </w:r>
    </w:p>
  </w:footnote>
  <w:footnote w:type="continuationSeparator" w:id="0">
    <w:p w14:paraId="0E80CA85" w14:textId="77777777" w:rsidR="00477479" w:rsidRDefault="00477479" w:rsidP="0057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C05DB" w14:textId="75B5C059" w:rsidR="00596E98" w:rsidRDefault="00596E98" w:rsidP="00596E98">
    <w:pPr>
      <w:pStyle w:val="Header"/>
      <w:jc w:val="right"/>
    </w:pPr>
    <w:r>
      <w:t xml:space="preserve">ENSF 694 Lab Assignment </w:t>
    </w:r>
    <w:r w:rsidR="00164D70">
      <w:t>2</w:t>
    </w:r>
  </w:p>
  <w:p w14:paraId="3CD96505" w14:textId="77777777" w:rsidR="00596E98" w:rsidRDefault="00596E98" w:rsidP="00596E98">
    <w:pPr>
      <w:pStyle w:val="Header"/>
      <w:jc w:val="right"/>
    </w:pPr>
    <w:r>
      <w:t>Ryan Baker</w:t>
    </w:r>
  </w:p>
  <w:p w14:paraId="7B054F13" w14:textId="77777777" w:rsidR="00596E98" w:rsidRDefault="0001678F" w:rsidP="00575E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232E38" wp14:editId="09B0F323">
              <wp:simplePos x="0" y="0"/>
              <wp:positionH relativeFrom="margin">
                <wp:posOffset>0</wp:posOffset>
              </wp:positionH>
              <wp:positionV relativeFrom="paragraph">
                <wp:posOffset>93014</wp:posOffset>
              </wp:positionV>
              <wp:extent cx="6875253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525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3363E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pt" to="541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veswEAANQDAAAOAAAAZHJzL2Uyb0RvYy54bWysU01v2zAMvQ/YfxB0X+SkaFc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06D"/>
    <w:multiLevelType w:val="multilevel"/>
    <w:tmpl w:val="13842AA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7CA"/>
    <w:multiLevelType w:val="hybridMultilevel"/>
    <w:tmpl w:val="509E28A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214D3A"/>
    <w:multiLevelType w:val="hybridMultilevel"/>
    <w:tmpl w:val="1994A368"/>
    <w:lvl w:ilvl="0" w:tplc="4796B0D0">
      <w:start w:val="1"/>
      <w:numFmt w:val="upperRoman"/>
      <w:lvlText w:val="Part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F628F"/>
    <w:multiLevelType w:val="hybridMultilevel"/>
    <w:tmpl w:val="8B863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35C8"/>
    <w:multiLevelType w:val="hybridMultilevel"/>
    <w:tmpl w:val="9F5AE78A"/>
    <w:lvl w:ilvl="0" w:tplc="BD12F3C0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6BF"/>
    <w:multiLevelType w:val="hybridMultilevel"/>
    <w:tmpl w:val="A17A3088"/>
    <w:lvl w:ilvl="0" w:tplc="8B9691A0">
      <w:start w:val="1"/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5492C972">
      <w:start w:val="1"/>
      <w:numFmt w:val="upperRoman"/>
      <w:lvlText w:val="Part %2: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3028C"/>
    <w:multiLevelType w:val="hybridMultilevel"/>
    <w:tmpl w:val="A7FAC7C6"/>
    <w:lvl w:ilvl="0" w:tplc="3ADA5084">
      <w:start w:val="1"/>
      <w:numFmt w:val="upperRoman"/>
      <w:lvlText w:val="Part %1: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3132">
    <w:abstractNumId w:val="0"/>
  </w:num>
  <w:num w:numId="2" w16cid:durableId="1973975518">
    <w:abstractNumId w:val="4"/>
  </w:num>
  <w:num w:numId="3" w16cid:durableId="1317104301">
    <w:abstractNumId w:val="2"/>
  </w:num>
  <w:num w:numId="4" w16cid:durableId="506597281">
    <w:abstractNumId w:val="6"/>
  </w:num>
  <w:num w:numId="5" w16cid:durableId="1821537150">
    <w:abstractNumId w:val="2"/>
    <w:lvlOverride w:ilvl="0">
      <w:startOverride w:val="1"/>
    </w:lvlOverride>
  </w:num>
  <w:num w:numId="6" w16cid:durableId="1598640098">
    <w:abstractNumId w:val="5"/>
  </w:num>
  <w:num w:numId="7" w16cid:durableId="1890415523">
    <w:abstractNumId w:val="5"/>
    <w:lvlOverride w:ilvl="0">
      <w:startOverride w:val="1"/>
    </w:lvlOverride>
  </w:num>
  <w:num w:numId="8" w16cid:durableId="1850945073">
    <w:abstractNumId w:val="1"/>
  </w:num>
  <w:num w:numId="9" w16cid:durableId="1914001840">
    <w:abstractNumId w:val="5"/>
    <w:lvlOverride w:ilvl="0">
      <w:startOverride w:val="2"/>
    </w:lvlOverride>
  </w:num>
  <w:num w:numId="10" w16cid:durableId="1622028729">
    <w:abstractNumId w:val="5"/>
    <w:lvlOverride w:ilvl="0">
      <w:startOverride w:val="2"/>
    </w:lvlOverride>
  </w:num>
  <w:num w:numId="11" w16cid:durableId="1954822677">
    <w:abstractNumId w:val="5"/>
    <w:lvlOverride w:ilvl="0">
      <w:startOverride w:val="1"/>
    </w:lvlOverride>
  </w:num>
  <w:num w:numId="12" w16cid:durableId="10054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E6"/>
    <w:rsid w:val="00000003"/>
    <w:rsid w:val="000058DA"/>
    <w:rsid w:val="000075D1"/>
    <w:rsid w:val="000131A6"/>
    <w:rsid w:val="0001678F"/>
    <w:rsid w:val="00016CE6"/>
    <w:rsid w:val="00017448"/>
    <w:rsid w:val="00017903"/>
    <w:rsid w:val="00021930"/>
    <w:rsid w:val="00023116"/>
    <w:rsid w:val="000233CE"/>
    <w:rsid w:val="00023A1E"/>
    <w:rsid w:val="00030541"/>
    <w:rsid w:val="00033398"/>
    <w:rsid w:val="00037162"/>
    <w:rsid w:val="00040191"/>
    <w:rsid w:val="000405E6"/>
    <w:rsid w:val="00041DE6"/>
    <w:rsid w:val="000420D8"/>
    <w:rsid w:val="00043049"/>
    <w:rsid w:val="0004336F"/>
    <w:rsid w:val="00043690"/>
    <w:rsid w:val="000466F0"/>
    <w:rsid w:val="00056304"/>
    <w:rsid w:val="00056357"/>
    <w:rsid w:val="0005794E"/>
    <w:rsid w:val="00057EE9"/>
    <w:rsid w:val="0006365D"/>
    <w:rsid w:val="0006492B"/>
    <w:rsid w:val="000653EA"/>
    <w:rsid w:val="00066DC8"/>
    <w:rsid w:val="00067A8A"/>
    <w:rsid w:val="00067FD2"/>
    <w:rsid w:val="000710FB"/>
    <w:rsid w:val="000721C9"/>
    <w:rsid w:val="00072548"/>
    <w:rsid w:val="000750F8"/>
    <w:rsid w:val="00075CB8"/>
    <w:rsid w:val="00080AAC"/>
    <w:rsid w:val="00084CE6"/>
    <w:rsid w:val="0008633C"/>
    <w:rsid w:val="00086E34"/>
    <w:rsid w:val="00087848"/>
    <w:rsid w:val="00087E6C"/>
    <w:rsid w:val="000906F4"/>
    <w:rsid w:val="000915E9"/>
    <w:rsid w:val="000A1D18"/>
    <w:rsid w:val="000A2F34"/>
    <w:rsid w:val="000A5F38"/>
    <w:rsid w:val="000B3881"/>
    <w:rsid w:val="000B441B"/>
    <w:rsid w:val="000B454E"/>
    <w:rsid w:val="000C67A7"/>
    <w:rsid w:val="000C6889"/>
    <w:rsid w:val="000C6FC5"/>
    <w:rsid w:val="000D4AA0"/>
    <w:rsid w:val="000D4FAE"/>
    <w:rsid w:val="000E1A97"/>
    <w:rsid w:val="000E29C1"/>
    <w:rsid w:val="000E645D"/>
    <w:rsid w:val="000E6D49"/>
    <w:rsid w:val="000F2640"/>
    <w:rsid w:val="000F2E41"/>
    <w:rsid w:val="000F2EA3"/>
    <w:rsid w:val="000F7B4D"/>
    <w:rsid w:val="001001A8"/>
    <w:rsid w:val="00101DB1"/>
    <w:rsid w:val="001028AD"/>
    <w:rsid w:val="0010300D"/>
    <w:rsid w:val="001145A4"/>
    <w:rsid w:val="00114FCF"/>
    <w:rsid w:val="00115677"/>
    <w:rsid w:val="00117F7C"/>
    <w:rsid w:val="00121295"/>
    <w:rsid w:val="0012250F"/>
    <w:rsid w:val="00124C42"/>
    <w:rsid w:val="0012512C"/>
    <w:rsid w:val="001306A8"/>
    <w:rsid w:val="00131C0A"/>
    <w:rsid w:val="00135156"/>
    <w:rsid w:val="00140C36"/>
    <w:rsid w:val="00140D3E"/>
    <w:rsid w:val="001428FF"/>
    <w:rsid w:val="0014293B"/>
    <w:rsid w:val="0014340F"/>
    <w:rsid w:val="00143451"/>
    <w:rsid w:val="00144271"/>
    <w:rsid w:val="00144F94"/>
    <w:rsid w:val="00146104"/>
    <w:rsid w:val="0014706D"/>
    <w:rsid w:val="00147812"/>
    <w:rsid w:val="00147B1D"/>
    <w:rsid w:val="001512B8"/>
    <w:rsid w:val="00152670"/>
    <w:rsid w:val="00156672"/>
    <w:rsid w:val="00160477"/>
    <w:rsid w:val="00164D70"/>
    <w:rsid w:val="00170F7E"/>
    <w:rsid w:val="00173566"/>
    <w:rsid w:val="001740D7"/>
    <w:rsid w:val="00180162"/>
    <w:rsid w:val="00181A6D"/>
    <w:rsid w:val="00182F6A"/>
    <w:rsid w:val="00184C45"/>
    <w:rsid w:val="00185CB5"/>
    <w:rsid w:val="0019081F"/>
    <w:rsid w:val="00190D8E"/>
    <w:rsid w:val="00192A9D"/>
    <w:rsid w:val="001940B5"/>
    <w:rsid w:val="001A2E4A"/>
    <w:rsid w:val="001B1C46"/>
    <w:rsid w:val="001B21F7"/>
    <w:rsid w:val="001C2C91"/>
    <w:rsid w:val="001C512E"/>
    <w:rsid w:val="001D1F3C"/>
    <w:rsid w:val="001D5E35"/>
    <w:rsid w:val="001E1A02"/>
    <w:rsid w:val="001E3BDD"/>
    <w:rsid w:val="001E3E59"/>
    <w:rsid w:val="001E4782"/>
    <w:rsid w:val="001F2126"/>
    <w:rsid w:val="00200B11"/>
    <w:rsid w:val="00201939"/>
    <w:rsid w:val="00207F30"/>
    <w:rsid w:val="002167EE"/>
    <w:rsid w:val="00216F73"/>
    <w:rsid w:val="00221CF7"/>
    <w:rsid w:val="00222696"/>
    <w:rsid w:val="00224314"/>
    <w:rsid w:val="002255E1"/>
    <w:rsid w:val="00235B9C"/>
    <w:rsid w:val="002414F5"/>
    <w:rsid w:val="002528AE"/>
    <w:rsid w:val="00252C44"/>
    <w:rsid w:val="00255064"/>
    <w:rsid w:val="00255AF4"/>
    <w:rsid w:val="00255D43"/>
    <w:rsid w:val="002648C3"/>
    <w:rsid w:val="002702D0"/>
    <w:rsid w:val="00270EB4"/>
    <w:rsid w:val="00273264"/>
    <w:rsid w:val="002827FF"/>
    <w:rsid w:val="00282B77"/>
    <w:rsid w:val="002851AC"/>
    <w:rsid w:val="002851E1"/>
    <w:rsid w:val="00293DD6"/>
    <w:rsid w:val="00294780"/>
    <w:rsid w:val="0029696C"/>
    <w:rsid w:val="002970E7"/>
    <w:rsid w:val="002A5925"/>
    <w:rsid w:val="002A61E2"/>
    <w:rsid w:val="002B1E40"/>
    <w:rsid w:val="002B4B72"/>
    <w:rsid w:val="002B7D6C"/>
    <w:rsid w:val="002C4A83"/>
    <w:rsid w:val="002C77FD"/>
    <w:rsid w:val="002D09FA"/>
    <w:rsid w:val="002D1AC5"/>
    <w:rsid w:val="002D2722"/>
    <w:rsid w:val="002D43BA"/>
    <w:rsid w:val="002D6148"/>
    <w:rsid w:val="002D6BAD"/>
    <w:rsid w:val="002E4F7F"/>
    <w:rsid w:val="002E5122"/>
    <w:rsid w:val="002E59BC"/>
    <w:rsid w:val="002E5B7A"/>
    <w:rsid w:val="002E7D3A"/>
    <w:rsid w:val="002F4615"/>
    <w:rsid w:val="002F6455"/>
    <w:rsid w:val="003061BA"/>
    <w:rsid w:val="0030743B"/>
    <w:rsid w:val="003106B1"/>
    <w:rsid w:val="00313383"/>
    <w:rsid w:val="00314B58"/>
    <w:rsid w:val="00314B60"/>
    <w:rsid w:val="00316F02"/>
    <w:rsid w:val="00320A29"/>
    <w:rsid w:val="00326939"/>
    <w:rsid w:val="00327AFB"/>
    <w:rsid w:val="003312A7"/>
    <w:rsid w:val="00331F91"/>
    <w:rsid w:val="00333674"/>
    <w:rsid w:val="00334FB2"/>
    <w:rsid w:val="003423C7"/>
    <w:rsid w:val="003509AE"/>
    <w:rsid w:val="00350E97"/>
    <w:rsid w:val="003518B6"/>
    <w:rsid w:val="00352D89"/>
    <w:rsid w:val="00353D83"/>
    <w:rsid w:val="00355960"/>
    <w:rsid w:val="0035793B"/>
    <w:rsid w:val="00362038"/>
    <w:rsid w:val="00365CCB"/>
    <w:rsid w:val="0037009F"/>
    <w:rsid w:val="00370DDD"/>
    <w:rsid w:val="00372BFF"/>
    <w:rsid w:val="0037702B"/>
    <w:rsid w:val="00377F6E"/>
    <w:rsid w:val="00381DEA"/>
    <w:rsid w:val="00383AB1"/>
    <w:rsid w:val="003847CD"/>
    <w:rsid w:val="00384CC5"/>
    <w:rsid w:val="0039528E"/>
    <w:rsid w:val="00396C37"/>
    <w:rsid w:val="003A3860"/>
    <w:rsid w:val="003A4719"/>
    <w:rsid w:val="003A684C"/>
    <w:rsid w:val="003B0830"/>
    <w:rsid w:val="003B57A9"/>
    <w:rsid w:val="003B6166"/>
    <w:rsid w:val="003B6427"/>
    <w:rsid w:val="003B6443"/>
    <w:rsid w:val="003B7F80"/>
    <w:rsid w:val="003C17E6"/>
    <w:rsid w:val="003D3DAF"/>
    <w:rsid w:val="003E1988"/>
    <w:rsid w:val="003E24F3"/>
    <w:rsid w:val="003E28D6"/>
    <w:rsid w:val="003F255A"/>
    <w:rsid w:val="003F6F8D"/>
    <w:rsid w:val="003F72D6"/>
    <w:rsid w:val="003F7F91"/>
    <w:rsid w:val="0040101D"/>
    <w:rsid w:val="00406CF6"/>
    <w:rsid w:val="0041040B"/>
    <w:rsid w:val="00411CFF"/>
    <w:rsid w:val="00412A0C"/>
    <w:rsid w:val="00413122"/>
    <w:rsid w:val="00417EAD"/>
    <w:rsid w:val="004201CC"/>
    <w:rsid w:val="00425F49"/>
    <w:rsid w:val="00432463"/>
    <w:rsid w:val="0043535E"/>
    <w:rsid w:val="0044618E"/>
    <w:rsid w:val="004478D3"/>
    <w:rsid w:val="00464BFF"/>
    <w:rsid w:val="0047121D"/>
    <w:rsid w:val="00471A8C"/>
    <w:rsid w:val="00472558"/>
    <w:rsid w:val="00472E66"/>
    <w:rsid w:val="00474A93"/>
    <w:rsid w:val="00477479"/>
    <w:rsid w:val="00480892"/>
    <w:rsid w:val="00484EB2"/>
    <w:rsid w:val="00486144"/>
    <w:rsid w:val="004873D1"/>
    <w:rsid w:val="00490090"/>
    <w:rsid w:val="004944DB"/>
    <w:rsid w:val="004955EE"/>
    <w:rsid w:val="00495D9B"/>
    <w:rsid w:val="00497223"/>
    <w:rsid w:val="004A0713"/>
    <w:rsid w:val="004A1F83"/>
    <w:rsid w:val="004A5DB3"/>
    <w:rsid w:val="004A68FF"/>
    <w:rsid w:val="004B0C73"/>
    <w:rsid w:val="004B3445"/>
    <w:rsid w:val="004B7AA5"/>
    <w:rsid w:val="004C1B30"/>
    <w:rsid w:val="004C465E"/>
    <w:rsid w:val="004C60C0"/>
    <w:rsid w:val="004D1133"/>
    <w:rsid w:val="004D54A6"/>
    <w:rsid w:val="004E123A"/>
    <w:rsid w:val="004E4B59"/>
    <w:rsid w:val="004E4BD5"/>
    <w:rsid w:val="004E5B72"/>
    <w:rsid w:val="004E5D0A"/>
    <w:rsid w:val="004E69AA"/>
    <w:rsid w:val="004F0481"/>
    <w:rsid w:val="004F7453"/>
    <w:rsid w:val="004F7EDD"/>
    <w:rsid w:val="005025E1"/>
    <w:rsid w:val="0050322A"/>
    <w:rsid w:val="00513FE2"/>
    <w:rsid w:val="00516CE6"/>
    <w:rsid w:val="00521F52"/>
    <w:rsid w:val="00527265"/>
    <w:rsid w:val="00530714"/>
    <w:rsid w:val="005325F2"/>
    <w:rsid w:val="00532B66"/>
    <w:rsid w:val="00541864"/>
    <w:rsid w:val="00543BB0"/>
    <w:rsid w:val="00546A04"/>
    <w:rsid w:val="0055281C"/>
    <w:rsid w:val="00553795"/>
    <w:rsid w:val="00553D3D"/>
    <w:rsid w:val="00553EB5"/>
    <w:rsid w:val="00562289"/>
    <w:rsid w:val="00562489"/>
    <w:rsid w:val="00565145"/>
    <w:rsid w:val="00566F7E"/>
    <w:rsid w:val="005701EC"/>
    <w:rsid w:val="00570A98"/>
    <w:rsid w:val="00575000"/>
    <w:rsid w:val="00575E25"/>
    <w:rsid w:val="0057726B"/>
    <w:rsid w:val="005777FD"/>
    <w:rsid w:val="00580502"/>
    <w:rsid w:val="00582D30"/>
    <w:rsid w:val="005848FE"/>
    <w:rsid w:val="00586670"/>
    <w:rsid w:val="00592EEE"/>
    <w:rsid w:val="00596A6B"/>
    <w:rsid w:val="00596E98"/>
    <w:rsid w:val="00597069"/>
    <w:rsid w:val="005A07D1"/>
    <w:rsid w:val="005A0966"/>
    <w:rsid w:val="005A0A44"/>
    <w:rsid w:val="005A25AB"/>
    <w:rsid w:val="005A3897"/>
    <w:rsid w:val="005A7B3C"/>
    <w:rsid w:val="005A7C48"/>
    <w:rsid w:val="005B1867"/>
    <w:rsid w:val="005B35F7"/>
    <w:rsid w:val="005B42E2"/>
    <w:rsid w:val="005B508F"/>
    <w:rsid w:val="005C046C"/>
    <w:rsid w:val="005C0A92"/>
    <w:rsid w:val="005C13A0"/>
    <w:rsid w:val="005C28B0"/>
    <w:rsid w:val="005E0DFA"/>
    <w:rsid w:val="005E549C"/>
    <w:rsid w:val="005F26F6"/>
    <w:rsid w:val="005F6EFF"/>
    <w:rsid w:val="00605BEF"/>
    <w:rsid w:val="00605D78"/>
    <w:rsid w:val="0061331D"/>
    <w:rsid w:val="00622035"/>
    <w:rsid w:val="00622F38"/>
    <w:rsid w:val="00635234"/>
    <w:rsid w:val="00641805"/>
    <w:rsid w:val="006437A0"/>
    <w:rsid w:val="00647542"/>
    <w:rsid w:val="00650961"/>
    <w:rsid w:val="006539D3"/>
    <w:rsid w:val="00653E03"/>
    <w:rsid w:val="00656F80"/>
    <w:rsid w:val="006716F1"/>
    <w:rsid w:val="00672523"/>
    <w:rsid w:val="00677AFB"/>
    <w:rsid w:val="006913DC"/>
    <w:rsid w:val="006A04E3"/>
    <w:rsid w:val="006A224A"/>
    <w:rsid w:val="006A313A"/>
    <w:rsid w:val="006A3C06"/>
    <w:rsid w:val="006A44DC"/>
    <w:rsid w:val="006B43DA"/>
    <w:rsid w:val="006B6F80"/>
    <w:rsid w:val="006D5748"/>
    <w:rsid w:val="006D6156"/>
    <w:rsid w:val="006E069F"/>
    <w:rsid w:val="006E3365"/>
    <w:rsid w:val="006E4327"/>
    <w:rsid w:val="006E7A4A"/>
    <w:rsid w:val="006E7FBF"/>
    <w:rsid w:val="006F12CA"/>
    <w:rsid w:val="006F3312"/>
    <w:rsid w:val="006F4E20"/>
    <w:rsid w:val="006F4E8F"/>
    <w:rsid w:val="007000D9"/>
    <w:rsid w:val="00701382"/>
    <w:rsid w:val="00707241"/>
    <w:rsid w:val="007137D3"/>
    <w:rsid w:val="00722106"/>
    <w:rsid w:val="00724BAC"/>
    <w:rsid w:val="00724EB6"/>
    <w:rsid w:val="00731506"/>
    <w:rsid w:val="007350FE"/>
    <w:rsid w:val="00736D47"/>
    <w:rsid w:val="00736DD5"/>
    <w:rsid w:val="00741F93"/>
    <w:rsid w:val="00747791"/>
    <w:rsid w:val="00751713"/>
    <w:rsid w:val="00752712"/>
    <w:rsid w:val="0075587F"/>
    <w:rsid w:val="0075661A"/>
    <w:rsid w:val="00757D5A"/>
    <w:rsid w:val="00764DD1"/>
    <w:rsid w:val="00770021"/>
    <w:rsid w:val="00771CBE"/>
    <w:rsid w:val="00772918"/>
    <w:rsid w:val="0077471B"/>
    <w:rsid w:val="007772DE"/>
    <w:rsid w:val="00780E02"/>
    <w:rsid w:val="00782C2E"/>
    <w:rsid w:val="007844C6"/>
    <w:rsid w:val="007858AC"/>
    <w:rsid w:val="00786C02"/>
    <w:rsid w:val="007879AB"/>
    <w:rsid w:val="00787C8B"/>
    <w:rsid w:val="007912B5"/>
    <w:rsid w:val="00792062"/>
    <w:rsid w:val="00794E7F"/>
    <w:rsid w:val="00797E99"/>
    <w:rsid w:val="007A356D"/>
    <w:rsid w:val="007A39CD"/>
    <w:rsid w:val="007A55EA"/>
    <w:rsid w:val="007A64A4"/>
    <w:rsid w:val="007A7E69"/>
    <w:rsid w:val="007B068B"/>
    <w:rsid w:val="007B1606"/>
    <w:rsid w:val="007C230D"/>
    <w:rsid w:val="007C2B2D"/>
    <w:rsid w:val="007C4275"/>
    <w:rsid w:val="007C54C5"/>
    <w:rsid w:val="007D4D3A"/>
    <w:rsid w:val="007E016F"/>
    <w:rsid w:val="007E4D76"/>
    <w:rsid w:val="007E6DFE"/>
    <w:rsid w:val="007F0394"/>
    <w:rsid w:val="007F42D9"/>
    <w:rsid w:val="007F4BF9"/>
    <w:rsid w:val="007F655E"/>
    <w:rsid w:val="007F7D38"/>
    <w:rsid w:val="0080090D"/>
    <w:rsid w:val="00802DE5"/>
    <w:rsid w:val="008118B2"/>
    <w:rsid w:val="0081261B"/>
    <w:rsid w:val="008151D3"/>
    <w:rsid w:val="00816A75"/>
    <w:rsid w:val="008216BD"/>
    <w:rsid w:val="008260D4"/>
    <w:rsid w:val="00830CEE"/>
    <w:rsid w:val="00832B26"/>
    <w:rsid w:val="00835257"/>
    <w:rsid w:val="00835356"/>
    <w:rsid w:val="00835401"/>
    <w:rsid w:val="00842F74"/>
    <w:rsid w:val="00845198"/>
    <w:rsid w:val="00852193"/>
    <w:rsid w:val="008531D2"/>
    <w:rsid w:val="008537DC"/>
    <w:rsid w:val="00860A06"/>
    <w:rsid w:val="008614CE"/>
    <w:rsid w:val="008624D4"/>
    <w:rsid w:val="00862E6A"/>
    <w:rsid w:val="00863D2D"/>
    <w:rsid w:val="008644ED"/>
    <w:rsid w:val="00866A77"/>
    <w:rsid w:val="00871B7A"/>
    <w:rsid w:val="00871DDB"/>
    <w:rsid w:val="00876538"/>
    <w:rsid w:val="008824C4"/>
    <w:rsid w:val="00882D16"/>
    <w:rsid w:val="0088593C"/>
    <w:rsid w:val="0088606B"/>
    <w:rsid w:val="00886756"/>
    <w:rsid w:val="008869CE"/>
    <w:rsid w:val="0088711E"/>
    <w:rsid w:val="00893C28"/>
    <w:rsid w:val="00896379"/>
    <w:rsid w:val="008A0BA7"/>
    <w:rsid w:val="008A460C"/>
    <w:rsid w:val="008C1122"/>
    <w:rsid w:val="008C2C7E"/>
    <w:rsid w:val="008C7F9D"/>
    <w:rsid w:val="008D47CE"/>
    <w:rsid w:val="008E2254"/>
    <w:rsid w:val="008E26BA"/>
    <w:rsid w:val="008E2740"/>
    <w:rsid w:val="008E38A2"/>
    <w:rsid w:val="008F069F"/>
    <w:rsid w:val="008F267B"/>
    <w:rsid w:val="008F2700"/>
    <w:rsid w:val="008F748C"/>
    <w:rsid w:val="00913670"/>
    <w:rsid w:val="00915C86"/>
    <w:rsid w:val="00925158"/>
    <w:rsid w:val="009263E4"/>
    <w:rsid w:val="009274BD"/>
    <w:rsid w:val="00927A56"/>
    <w:rsid w:val="00930DA1"/>
    <w:rsid w:val="009311AA"/>
    <w:rsid w:val="00931AC4"/>
    <w:rsid w:val="009327FF"/>
    <w:rsid w:val="009402DE"/>
    <w:rsid w:val="00943589"/>
    <w:rsid w:val="00951606"/>
    <w:rsid w:val="009517BD"/>
    <w:rsid w:val="0096168A"/>
    <w:rsid w:val="00962C30"/>
    <w:rsid w:val="00965C54"/>
    <w:rsid w:val="00967B11"/>
    <w:rsid w:val="009714D7"/>
    <w:rsid w:val="009730C0"/>
    <w:rsid w:val="00975632"/>
    <w:rsid w:val="00977FE7"/>
    <w:rsid w:val="009824DB"/>
    <w:rsid w:val="0098445F"/>
    <w:rsid w:val="009866C8"/>
    <w:rsid w:val="00987051"/>
    <w:rsid w:val="009920F5"/>
    <w:rsid w:val="009931A7"/>
    <w:rsid w:val="00995C28"/>
    <w:rsid w:val="00997941"/>
    <w:rsid w:val="009A0F41"/>
    <w:rsid w:val="009A359F"/>
    <w:rsid w:val="009A38E7"/>
    <w:rsid w:val="009A41BC"/>
    <w:rsid w:val="009B126B"/>
    <w:rsid w:val="009B171B"/>
    <w:rsid w:val="009B53F4"/>
    <w:rsid w:val="009B5EBF"/>
    <w:rsid w:val="009C3A5C"/>
    <w:rsid w:val="009C6AE0"/>
    <w:rsid w:val="009C76AD"/>
    <w:rsid w:val="009C7ECE"/>
    <w:rsid w:val="009D242C"/>
    <w:rsid w:val="009D4727"/>
    <w:rsid w:val="009D4EC2"/>
    <w:rsid w:val="009D50B4"/>
    <w:rsid w:val="009E0CB8"/>
    <w:rsid w:val="009E23B4"/>
    <w:rsid w:val="009E3206"/>
    <w:rsid w:val="009E3A63"/>
    <w:rsid w:val="009E63FB"/>
    <w:rsid w:val="009E7190"/>
    <w:rsid w:val="009F1BAE"/>
    <w:rsid w:val="009F1FD3"/>
    <w:rsid w:val="009F7EC4"/>
    <w:rsid w:val="00A0296F"/>
    <w:rsid w:val="00A0364E"/>
    <w:rsid w:val="00A0389F"/>
    <w:rsid w:val="00A038B9"/>
    <w:rsid w:val="00A05132"/>
    <w:rsid w:val="00A11809"/>
    <w:rsid w:val="00A13976"/>
    <w:rsid w:val="00A1676F"/>
    <w:rsid w:val="00A22ED3"/>
    <w:rsid w:val="00A26ABD"/>
    <w:rsid w:val="00A2792F"/>
    <w:rsid w:val="00A303B2"/>
    <w:rsid w:val="00A31DC0"/>
    <w:rsid w:val="00A3289E"/>
    <w:rsid w:val="00A378F8"/>
    <w:rsid w:val="00A4056A"/>
    <w:rsid w:val="00A41565"/>
    <w:rsid w:val="00A43521"/>
    <w:rsid w:val="00A465E5"/>
    <w:rsid w:val="00A47102"/>
    <w:rsid w:val="00A52E26"/>
    <w:rsid w:val="00A644DD"/>
    <w:rsid w:val="00A65AB1"/>
    <w:rsid w:val="00A67781"/>
    <w:rsid w:val="00A67C7E"/>
    <w:rsid w:val="00A70BAC"/>
    <w:rsid w:val="00A71874"/>
    <w:rsid w:val="00A74DE9"/>
    <w:rsid w:val="00A83724"/>
    <w:rsid w:val="00A84465"/>
    <w:rsid w:val="00A944F2"/>
    <w:rsid w:val="00A94EE7"/>
    <w:rsid w:val="00AA0E7A"/>
    <w:rsid w:val="00AA0FD9"/>
    <w:rsid w:val="00AA66F8"/>
    <w:rsid w:val="00AB69C3"/>
    <w:rsid w:val="00AC364A"/>
    <w:rsid w:val="00AC59C1"/>
    <w:rsid w:val="00AD1330"/>
    <w:rsid w:val="00AD1F9C"/>
    <w:rsid w:val="00AD248E"/>
    <w:rsid w:val="00AD27E8"/>
    <w:rsid w:val="00AD2D96"/>
    <w:rsid w:val="00AE0501"/>
    <w:rsid w:val="00AE18B8"/>
    <w:rsid w:val="00AE55EF"/>
    <w:rsid w:val="00AE5ADF"/>
    <w:rsid w:val="00AE5C00"/>
    <w:rsid w:val="00AE649F"/>
    <w:rsid w:val="00AE6899"/>
    <w:rsid w:val="00AE7E3A"/>
    <w:rsid w:val="00AF07E8"/>
    <w:rsid w:val="00AF29B2"/>
    <w:rsid w:val="00AF3E1C"/>
    <w:rsid w:val="00AF5F8F"/>
    <w:rsid w:val="00B01F9C"/>
    <w:rsid w:val="00B0248C"/>
    <w:rsid w:val="00B15309"/>
    <w:rsid w:val="00B244A7"/>
    <w:rsid w:val="00B24D2E"/>
    <w:rsid w:val="00B3234F"/>
    <w:rsid w:val="00B34571"/>
    <w:rsid w:val="00B34D3F"/>
    <w:rsid w:val="00B373B8"/>
    <w:rsid w:val="00B41EDD"/>
    <w:rsid w:val="00B4220F"/>
    <w:rsid w:val="00B449A0"/>
    <w:rsid w:val="00B517A0"/>
    <w:rsid w:val="00B54F16"/>
    <w:rsid w:val="00B56738"/>
    <w:rsid w:val="00B63B18"/>
    <w:rsid w:val="00B668EF"/>
    <w:rsid w:val="00B77B05"/>
    <w:rsid w:val="00B77F0D"/>
    <w:rsid w:val="00B80790"/>
    <w:rsid w:val="00B81EBC"/>
    <w:rsid w:val="00B8656F"/>
    <w:rsid w:val="00B90B48"/>
    <w:rsid w:val="00BA283B"/>
    <w:rsid w:val="00BB03EC"/>
    <w:rsid w:val="00BB0D93"/>
    <w:rsid w:val="00BB249F"/>
    <w:rsid w:val="00BB2590"/>
    <w:rsid w:val="00BB2B79"/>
    <w:rsid w:val="00BB6D7B"/>
    <w:rsid w:val="00BB6FD0"/>
    <w:rsid w:val="00BC0200"/>
    <w:rsid w:val="00BC55DC"/>
    <w:rsid w:val="00BC5BCD"/>
    <w:rsid w:val="00BC66DD"/>
    <w:rsid w:val="00BD15C2"/>
    <w:rsid w:val="00BE1282"/>
    <w:rsid w:val="00BE2DA0"/>
    <w:rsid w:val="00BE550E"/>
    <w:rsid w:val="00BE5FE7"/>
    <w:rsid w:val="00BE774B"/>
    <w:rsid w:val="00BF2044"/>
    <w:rsid w:val="00BF22BB"/>
    <w:rsid w:val="00BF27EC"/>
    <w:rsid w:val="00BF2E5A"/>
    <w:rsid w:val="00BF6846"/>
    <w:rsid w:val="00BF6C75"/>
    <w:rsid w:val="00C05D8F"/>
    <w:rsid w:val="00C0676E"/>
    <w:rsid w:val="00C06788"/>
    <w:rsid w:val="00C1069D"/>
    <w:rsid w:val="00C170EB"/>
    <w:rsid w:val="00C20FAF"/>
    <w:rsid w:val="00C21741"/>
    <w:rsid w:val="00C2276C"/>
    <w:rsid w:val="00C237E4"/>
    <w:rsid w:val="00C2617F"/>
    <w:rsid w:val="00C27A4F"/>
    <w:rsid w:val="00C31CA7"/>
    <w:rsid w:val="00C34A57"/>
    <w:rsid w:val="00C34DBF"/>
    <w:rsid w:val="00C35179"/>
    <w:rsid w:val="00C37A3F"/>
    <w:rsid w:val="00C4044A"/>
    <w:rsid w:val="00C521F5"/>
    <w:rsid w:val="00C5322D"/>
    <w:rsid w:val="00C53A89"/>
    <w:rsid w:val="00C575C7"/>
    <w:rsid w:val="00C678A3"/>
    <w:rsid w:val="00C7000C"/>
    <w:rsid w:val="00C701E1"/>
    <w:rsid w:val="00C7099E"/>
    <w:rsid w:val="00C746CE"/>
    <w:rsid w:val="00C77390"/>
    <w:rsid w:val="00C81942"/>
    <w:rsid w:val="00C83DAE"/>
    <w:rsid w:val="00C84153"/>
    <w:rsid w:val="00C85433"/>
    <w:rsid w:val="00C87679"/>
    <w:rsid w:val="00C93ACF"/>
    <w:rsid w:val="00C9675C"/>
    <w:rsid w:val="00C97A27"/>
    <w:rsid w:val="00CA453D"/>
    <w:rsid w:val="00CA6566"/>
    <w:rsid w:val="00CA6749"/>
    <w:rsid w:val="00CA6A30"/>
    <w:rsid w:val="00CB5B3C"/>
    <w:rsid w:val="00CB7296"/>
    <w:rsid w:val="00CC7A3B"/>
    <w:rsid w:val="00CD1209"/>
    <w:rsid w:val="00CD5FC7"/>
    <w:rsid w:val="00CD6F5A"/>
    <w:rsid w:val="00CE192B"/>
    <w:rsid w:val="00CE3F40"/>
    <w:rsid w:val="00CE5949"/>
    <w:rsid w:val="00CF3272"/>
    <w:rsid w:val="00CF48D9"/>
    <w:rsid w:val="00CF66B6"/>
    <w:rsid w:val="00CF7AC9"/>
    <w:rsid w:val="00D01F0D"/>
    <w:rsid w:val="00D07E4F"/>
    <w:rsid w:val="00D10617"/>
    <w:rsid w:val="00D1518B"/>
    <w:rsid w:val="00D23751"/>
    <w:rsid w:val="00D25149"/>
    <w:rsid w:val="00D2523A"/>
    <w:rsid w:val="00D25387"/>
    <w:rsid w:val="00D2673F"/>
    <w:rsid w:val="00D31B19"/>
    <w:rsid w:val="00D337E3"/>
    <w:rsid w:val="00D33D0F"/>
    <w:rsid w:val="00D35D6B"/>
    <w:rsid w:val="00D37A80"/>
    <w:rsid w:val="00D41264"/>
    <w:rsid w:val="00D44749"/>
    <w:rsid w:val="00D46140"/>
    <w:rsid w:val="00D46866"/>
    <w:rsid w:val="00D47999"/>
    <w:rsid w:val="00D50BFC"/>
    <w:rsid w:val="00D51498"/>
    <w:rsid w:val="00D55C48"/>
    <w:rsid w:val="00D56A44"/>
    <w:rsid w:val="00D6158D"/>
    <w:rsid w:val="00D662D6"/>
    <w:rsid w:val="00D700FB"/>
    <w:rsid w:val="00D7120F"/>
    <w:rsid w:val="00D712EF"/>
    <w:rsid w:val="00D719CC"/>
    <w:rsid w:val="00D729E5"/>
    <w:rsid w:val="00D735C6"/>
    <w:rsid w:val="00D76D5B"/>
    <w:rsid w:val="00D807F8"/>
    <w:rsid w:val="00D82A17"/>
    <w:rsid w:val="00D835DF"/>
    <w:rsid w:val="00D844A1"/>
    <w:rsid w:val="00D8538C"/>
    <w:rsid w:val="00D902E1"/>
    <w:rsid w:val="00D941E8"/>
    <w:rsid w:val="00D95BB8"/>
    <w:rsid w:val="00DA37D7"/>
    <w:rsid w:val="00DA726C"/>
    <w:rsid w:val="00DC21BD"/>
    <w:rsid w:val="00DC2C0D"/>
    <w:rsid w:val="00DC6007"/>
    <w:rsid w:val="00DC7450"/>
    <w:rsid w:val="00DD2B30"/>
    <w:rsid w:val="00DD422D"/>
    <w:rsid w:val="00DE06C3"/>
    <w:rsid w:val="00DE09D8"/>
    <w:rsid w:val="00DE112D"/>
    <w:rsid w:val="00DE32FA"/>
    <w:rsid w:val="00E02CD2"/>
    <w:rsid w:val="00E03B52"/>
    <w:rsid w:val="00E0621F"/>
    <w:rsid w:val="00E1148E"/>
    <w:rsid w:val="00E11837"/>
    <w:rsid w:val="00E13B0E"/>
    <w:rsid w:val="00E1495B"/>
    <w:rsid w:val="00E14D9D"/>
    <w:rsid w:val="00E2048A"/>
    <w:rsid w:val="00E20E6A"/>
    <w:rsid w:val="00E230FC"/>
    <w:rsid w:val="00E258C6"/>
    <w:rsid w:val="00E369DA"/>
    <w:rsid w:val="00E43FF0"/>
    <w:rsid w:val="00E44BDD"/>
    <w:rsid w:val="00E572FB"/>
    <w:rsid w:val="00E6027A"/>
    <w:rsid w:val="00E6768D"/>
    <w:rsid w:val="00E71AE4"/>
    <w:rsid w:val="00E7294E"/>
    <w:rsid w:val="00E72B82"/>
    <w:rsid w:val="00E73F3B"/>
    <w:rsid w:val="00E76881"/>
    <w:rsid w:val="00E84945"/>
    <w:rsid w:val="00E866C6"/>
    <w:rsid w:val="00E923E5"/>
    <w:rsid w:val="00E942B8"/>
    <w:rsid w:val="00E9474E"/>
    <w:rsid w:val="00E97920"/>
    <w:rsid w:val="00EA45DD"/>
    <w:rsid w:val="00EA4894"/>
    <w:rsid w:val="00EB3F8A"/>
    <w:rsid w:val="00EB64F5"/>
    <w:rsid w:val="00EC1352"/>
    <w:rsid w:val="00EC33A6"/>
    <w:rsid w:val="00EC4E61"/>
    <w:rsid w:val="00ED6AF2"/>
    <w:rsid w:val="00ED7677"/>
    <w:rsid w:val="00EE2074"/>
    <w:rsid w:val="00EE2D0C"/>
    <w:rsid w:val="00EE38D5"/>
    <w:rsid w:val="00EE534D"/>
    <w:rsid w:val="00EE7A3E"/>
    <w:rsid w:val="00EF0984"/>
    <w:rsid w:val="00EF562C"/>
    <w:rsid w:val="00F1130D"/>
    <w:rsid w:val="00F11E33"/>
    <w:rsid w:val="00F15243"/>
    <w:rsid w:val="00F17996"/>
    <w:rsid w:val="00F248E9"/>
    <w:rsid w:val="00F326F9"/>
    <w:rsid w:val="00F337F6"/>
    <w:rsid w:val="00F34288"/>
    <w:rsid w:val="00F36DED"/>
    <w:rsid w:val="00F37055"/>
    <w:rsid w:val="00F439C9"/>
    <w:rsid w:val="00F45125"/>
    <w:rsid w:val="00F46E0F"/>
    <w:rsid w:val="00F471C8"/>
    <w:rsid w:val="00F50C97"/>
    <w:rsid w:val="00F541F5"/>
    <w:rsid w:val="00F54F64"/>
    <w:rsid w:val="00F57E4E"/>
    <w:rsid w:val="00F60C22"/>
    <w:rsid w:val="00F63FE0"/>
    <w:rsid w:val="00F64E93"/>
    <w:rsid w:val="00F657AE"/>
    <w:rsid w:val="00F724AF"/>
    <w:rsid w:val="00F73467"/>
    <w:rsid w:val="00F73B47"/>
    <w:rsid w:val="00F7774D"/>
    <w:rsid w:val="00F811D2"/>
    <w:rsid w:val="00F81616"/>
    <w:rsid w:val="00F825BD"/>
    <w:rsid w:val="00F85815"/>
    <w:rsid w:val="00F87565"/>
    <w:rsid w:val="00F919BB"/>
    <w:rsid w:val="00F93611"/>
    <w:rsid w:val="00F93A0D"/>
    <w:rsid w:val="00F962DC"/>
    <w:rsid w:val="00FA36D4"/>
    <w:rsid w:val="00FA536B"/>
    <w:rsid w:val="00FA72C1"/>
    <w:rsid w:val="00FB2B7C"/>
    <w:rsid w:val="00FC1D03"/>
    <w:rsid w:val="00FC257E"/>
    <w:rsid w:val="00FC603D"/>
    <w:rsid w:val="00FD0107"/>
    <w:rsid w:val="00FD3245"/>
    <w:rsid w:val="00FE282E"/>
    <w:rsid w:val="00FE3758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E384E"/>
  <w15:chartTrackingRefBased/>
  <w15:docId w15:val="{F290D5EF-CF13-404F-9575-97F11F36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25"/>
    <w:pPr>
      <w:spacing w:after="0"/>
    </w:pPr>
    <w:rPr>
      <w:rFonts w:ascii="Leelawadee UI" w:hAnsi="Leelawadee UI" w:cs="Leelawade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352"/>
    <w:pPr>
      <w:pBdr>
        <w:bottom w:val="single" w:sz="6" w:space="1" w:color="auto"/>
      </w:pBdr>
      <w:autoSpaceDE w:val="0"/>
      <w:autoSpaceDN w:val="0"/>
      <w:adjustRightInd w:val="0"/>
      <w:spacing w:before="240" w:line="240" w:lineRule="auto"/>
      <w:outlineLvl w:val="0"/>
    </w:pPr>
    <w:rPr>
      <w:b/>
      <w:bCs/>
      <w:smallCaps/>
      <w:sz w:val="29"/>
      <w:szCs w:val="2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44749"/>
    <w:pPr>
      <w:spacing w:before="120" w:after="120"/>
      <w:ind w:left="0" w:firstLine="28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149"/>
    <w:pPr>
      <w:keepNext/>
      <w:keepLines/>
      <w:spacing w:before="40"/>
      <w:outlineLvl w:val="2"/>
    </w:pPr>
    <w:rPr>
      <w:rFonts w:eastAsiaTheme="majorEastAs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B21F7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D83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35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DD"/>
  </w:style>
  <w:style w:type="paragraph" w:styleId="Footer">
    <w:name w:val="footer"/>
    <w:basedOn w:val="Normal"/>
    <w:link w:val="Foot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DD"/>
  </w:style>
  <w:style w:type="character" w:customStyle="1" w:styleId="Heading1Char">
    <w:name w:val="Heading 1 Char"/>
    <w:basedOn w:val="DefaultParagraphFont"/>
    <w:link w:val="Heading1"/>
    <w:uiPriority w:val="9"/>
    <w:rsid w:val="00EC1352"/>
    <w:rPr>
      <w:rFonts w:ascii="Leelawadee UI" w:hAnsi="Leelawadee UI" w:cs="Leelawadee UI"/>
      <w:b/>
      <w:bCs/>
      <w:smallCaps/>
      <w:sz w:val="29"/>
      <w:szCs w:val="29"/>
    </w:rPr>
  </w:style>
  <w:style w:type="paragraph" w:styleId="ListParagraph">
    <w:name w:val="List Paragraph"/>
    <w:basedOn w:val="Normal"/>
    <w:uiPriority w:val="34"/>
    <w:qFormat/>
    <w:rsid w:val="003A3860"/>
    <w:pPr>
      <w:ind w:left="720"/>
      <w:contextualSpacing/>
    </w:pPr>
  </w:style>
  <w:style w:type="table" w:styleId="TableGrid">
    <w:name w:val="Table Grid"/>
    <w:basedOn w:val="TableNormal"/>
    <w:uiPriority w:val="39"/>
    <w:rsid w:val="0022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4749"/>
    <w:rPr>
      <w:rFonts w:ascii="Leelawadee UI" w:hAnsi="Leelawadee UI" w:cs="Leelawadee UI"/>
      <w:b/>
      <w:bCs/>
    </w:rPr>
  </w:style>
  <w:style w:type="table" w:styleId="PlainTable1">
    <w:name w:val="Plain Table 1"/>
    <w:basedOn w:val="TableNormal"/>
    <w:uiPriority w:val="41"/>
    <w:rsid w:val="006A31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24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12EF"/>
    <w:pPr>
      <w:keepNext/>
      <w:spacing w:after="200" w:line="240" w:lineRule="auto"/>
      <w:jc w:val="center"/>
    </w:pPr>
    <w:rPr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5149"/>
    <w:rPr>
      <w:rFonts w:ascii="Leelawadee UI" w:eastAsiaTheme="majorEastAsia" w:hAnsi="Leelawadee UI" w:cs="Leelawadee U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1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C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E774B"/>
    <w:pPr>
      <w:shd w:val="clear" w:color="auto" w:fill="1E1E1E"/>
    </w:pPr>
    <w:rPr>
      <w:rFonts w:ascii="Consolas" w:hAnsi="Consolas"/>
      <w:color w:val="D4D4D4"/>
    </w:rPr>
  </w:style>
  <w:style w:type="character" w:customStyle="1" w:styleId="QuoteChar">
    <w:name w:val="Quote Char"/>
    <w:basedOn w:val="DefaultParagraphFont"/>
    <w:link w:val="Quote"/>
    <w:uiPriority w:val="29"/>
    <w:rsid w:val="00BE774B"/>
    <w:rPr>
      <w:rFonts w:ascii="Consolas" w:hAnsi="Consolas" w:cs="Leelawadee UI"/>
      <w:color w:val="D4D4D4"/>
      <w:shd w:val="clear" w:color="auto" w:fill="1E1E1E"/>
    </w:rPr>
  </w:style>
  <w:style w:type="paragraph" w:customStyle="1" w:styleId="Code">
    <w:name w:val="Code"/>
    <w:basedOn w:val="Quote"/>
    <w:link w:val="CodeChar"/>
    <w:qFormat/>
    <w:rsid w:val="002E7D3A"/>
  </w:style>
  <w:style w:type="character" w:customStyle="1" w:styleId="CodeChar">
    <w:name w:val="Code Char"/>
    <w:basedOn w:val="DefaultParagraphFont"/>
    <w:link w:val="Code"/>
    <w:rsid w:val="002E7D3A"/>
    <w:rPr>
      <w:rFonts w:ascii="Consolas" w:hAnsi="Consolas" w:cs="Leelawadee UI"/>
      <w:color w:val="D4D4D4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B\OneDrive%20-%20Quick%20Way%20Electrical%20(1999)%20Ltd\ENSF%20694\Labs\assignment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0BE02F3E3C2459C660DED3562A308" ma:contentTypeVersion="13" ma:contentTypeDescription="Create a new document." ma:contentTypeScope="" ma:versionID="c7b19929f3ac64a78d964c6959fdcce0">
  <xsd:schema xmlns:xsd="http://www.w3.org/2001/XMLSchema" xmlns:xs="http://www.w3.org/2001/XMLSchema" xmlns:p="http://schemas.microsoft.com/office/2006/metadata/properties" xmlns:ns3="3cba6cd8-8b84-40b9-935e-eec23f55e143" xmlns:ns4="d955fe94-6d84-4fea-bdda-3f7b1a5a4971" targetNamespace="http://schemas.microsoft.com/office/2006/metadata/properties" ma:root="true" ma:fieldsID="0bfd5ff779842f286f4fb7cb78786cfe" ns3:_="" ns4:_="">
    <xsd:import namespace="3cba6cd8-8b84-40b9-935e-eec23f55e143"/>
    <xsd:import namespace="d955fe94-6d84-4fea-bdda-3f7b1a5a49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6cd8-8b84-40b9-935e-eec23f55e1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5fe94-6d84-4fea-bdda-3f7b1a5a4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6B483E-70F2-4835-81A8-B96AAE76E3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207C8-BC6E-4518-AB87-CF59E2F06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a6cd8-8b84-40b9-935e-eec23f55e143"/>
    <ds:schemaRef ds:uri="d955fe94-6d84-4fea-bdda-3f7b1a5a4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35C2EC-4B59-4936-AF6C-617D2A2272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template.dotm</Template>
  <TotalTime>31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15</cp:revision>
  <cp:lastPrinted>2020-11-10T00:21:00Z</cp:lastPrinted>
  <dcterms:created xsi:type="dcterms:W3CDTF">2024-07-04T19:11:00Z</dcterms:created>
  <dcterms:modified xsi:type="dcterms:W3CDTF">2024-07-04T19:42:00Z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0x0101003FB0BE02F3E3C2459C660DED3562A308</vt:lpwstr>
  </property>
</Properties>
</file>